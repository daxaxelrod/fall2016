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E98057" w14:textId="77777777" w:rsidR="0017285A" w:rsidRDefault="00E4375C">
      <w:pPr>
        <w:pStyle w:val="Name"/>
      </w:pPr>
      <w:r>
        <w:t>David</w:t>
      </w:r>
    </w:p>
    <w:p w14:paraId="2BED610C" w14:textId="77777777" w:rsidR="00E4375C" w:rsidRDefault="00E4375C">
      <w:pPr>
        <w:pStyle w:val="Name"/>
      </w:pPr>
      <w:r>
        <w:t>Axelrod</w:t>
      </w:r>
    </w:p>
    <w:p w14:paraId="4CB0E239" w14:textId="77777777" w:rsidR="00E4375C" w:rsidRDefault="00E4375C">
      <w:pPr>
        <w:pStyle w:val="Date"/>
      </w:pPr>
    </w:p>
    <w:p w14:paraId="38E38EE2" w14:textId="77777777" w:rsidR="0017285A" w:rsidRDefault="00E4375C">
      <w:pPr>
        <w:pStyle w:val="Date"/>
      </w:pPr>
      <w:r>
        <w:t>September 24, 2016</w:t>
      </w:r>
    </w:p>
    <w:p w14:paraId="0CED3657" w14:textId="77777777" w:rsidR="00E4375C" w:rsidRDefault="00E4375C">
      <w:pPr>
        <w:pStyle w:val="Address"/>
      </w:pPr>
    </w:p>
    <w:p w14:paraId="034A70F7" w14:textId="77777777" w:rsidR="0017285A" w:rsidRDefault="00E4375C">
      <w:pPr>
        <w:pStyle w:val="Address"/>
      </w:pPr>
      <w:r>
        <w:t xml:space="preserve">Bill </w:t>
      </w:r>
      <w:proofErr w:type="spellStart"/>
      <w:r>
        <w:t>Spielberger</w:t>
      </w:r>
      <w:proofErr w:type="spellEnd"/>
    </w:p>
    <w:p w14:paraId="59DC6089" w14:textId="77777777" w:rsidR="00E4375C" w:rsidRDefault="00E4375C">
      <w:pPr>
        <w:pStyle w:val="Address"/>
      </w:pPr>
      <w:r>
        <w:t>Credit Suisse</w:t>
      </w:r>
    </w:p>
    <w:p w14:paraId="7670596F" w14:textId="77777777" w:rsidR="00E4375C" w:rsidRDefault="00E4375C">
      <w:pPr>
        <w:pStyle w:val="Address"/>
      </w:pPr>
      <w:r>
        <w:t>23 Madison Ave</w:t>
      </w:r>
    </w:p>
    <w:p w14:paraId="4F23FD38" w14:textId="77777777" w:rsidR="00E4375C" w:rsidRDefault="00E4375C">
      <w:pPr>
        <w:pStyle w:val="Address"/>
      </w:pPr>
      <w:r>
        <w:t>New York, NY 10010</w:t>
      </w:r>
    </w:p>
    <w:p w14:paraId="32B63DF6" w14:textId="77777777" w:rsidR="0017285A" w:rsidRDefault="00E4375C">
      <w:pPr>
        <w:pStyle w:val="Salutation"/>
      </w:pPr>
      <w:r>
        <w:t xml:space="preserve">Dear Mr. </w:t>
      </w:r>
      <w:proofErr w:type="spellStart"/>
      <w:r>
        <w:t>Spielberger</w:t>
      </w:r>
      <w:proofErr w:type="spellEnd"/>
      <w:r>
        <w:t>,</w:t>
      </w:r>
    </w:p>
    <w:p w14:paraId="1473E06F" w14:textId="77777777" w:rsidR="00E4375C" w:rsidRDefault="00E4375C" w:rsidP="00E4375C">
      <w:r>
        <w:t>I am a developer by necessity who strongly believes in transforming companies through hands on technology implementations. I have served on several startup teams as technical co-founder including some of my own creation. I have been responsible to freelance clients for full lifecycle development including design, implementation, testing and iterative feedback. I trust that I would be able to bring the self-discipline that freelance requires to an internship at Credit Suisse.</w:t>
      </w:r>
    </w:p>
    <w:p w14:paraId="3C75C28A" w14:textId="77777777" w:rsidR="00E4375C" w:rsidRDefault="00E4375C" w:rsidP="00E4375C">
      <w:r>
        <w:t>Prior engagements have given me exposure to a wide variety of scripting and programming languages including Python, JavaScript, Ruby, Swift, Java and C#. I actively seek out new opportunities to expand my knowledge base so I can provide better user experiences to the individuals that use my applications.</w:t>
      </w:r>
    </w:p>
    <w:p w14:paraId="0CB4F52A" w14:textId="77777777" w:rsidR="00E4375C" w:rsidRDefault="00435D04">
      <w:r>
        <w:t xml:space="preserve">I believe that I have the qualifications to thrive within Credit Suisse’ developer network and </w:t>
      </w:r>
      <w:r w:rsidR="00E4375C">
        <w:t>I look forward</w:t>
      </w:r>
      <w:r>
        <w:t xml:space="preserve"> to speaking with you later this week.</w:t>
      </w:r>
    </w:p>
    <w:p w14:paraId="152DF53F" w14:textId="77777777" w:rsidR="00435D04" w:rsidRDefault="00435D04">
      <w:bookmarkStart w:id="0" w:name="_GoBack"/>
      <w:bookmarkEnd w:id="0"/>
    </w:p>
    <w:p w14:paraId="1F263314" w14:textId="77777777" w:rsidR="0017285A" w:rsidRDefault="00EB5666">
      <w:sdt>
        <w:sdtPr>
          <w:id w:val="-278875100"/>
          <w:placeholder>
            <w:docPart w:val="5B79C484DA43D044BB7E0F06B8C3CEED"/>
          </w:placeholder>
          <w:temporary/>
          <w:showingPlcHdr/>
          <w15:appearance w15:val="hidden"/>
        </w:sdtPr>
        <w:sdtEndPr/>
        <w:sdtContent>
          <w:r>
            <w:t>Sincerely,</w:t>
          </w:r>
        </w:sdtContent>
      </w:sdt>
    </w:p>
    <w:p w14:paraId="17823ACB" w14:textId="77777777" w:rsidR="0017285A" w:rsidRDefault="00E4375C">
      <w:pPr>
        <w:pStyle w:val="Signature"/>
      </w:pPr>
      <w:r>
        <w:t>David Axelrod</w:t>
      </w:r>
    </w:p>
    <w:sectPr w:rsidR="0017285A">
      <w:headerReference w:type="default" r:id="rId7"/>
      <w:footerReference w:type="default" r:id="rId8"/>
      <w:headerReference w:type="first" r:id="rId9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401706" w14:textId="77777777" w:rsidR="00EB5666" w:rsidRDefault="00EB5666">
      <w:pPr>
        <w:spacing w:after="0" w:line="240" w:lineRule="auto"/>
      </w:pPr>
      <w:r>
        <w:separator/>
      </w:r>
    </w:p>
  </w:endnote>
  <w:endnote w:type="continuationSeparator" w:id="0">
    <w:p w14:paraId="081566C2" w14:textId="77777777" w:rsidR="00EB5666" w:rsidRDefault="00EB56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735BE9" w14:textId="77777777" w:rsidR="0017285A" w:rsidRDefault="00EB566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4375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3F17C8" w14:textId="77777777" w:rsidR="00EB5666" w:rsidRDefault="00EB5666">
      <w:pPr>
        <w:spacing w:after="0" w:line="240" w:lineRule="auto"/>
      </w:pPr>
      <w:r>
        <w:separator/>
      </w:r>
    </w:p>
  </w:footnote>
  <w:footnote w:type="continuationSeparator" w:id="0">
    <w:p w14:paraId="5BB4F175" w14:textId="77777777" w:rsidR="00EB5666" w:rsidRDefault="00EB56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47BAA9" w14:textId="77777777" w:rsidR="0017285A" w:rsidRDefault="00EB5666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50D7B54B" wp14:editId="7E52DE27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741D3DB6" id="Group 4" o:spid="_x0000_s1026" alt="Title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00,1005632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">
              <v:rect id="Rectangle 2" o:spid="_x0000_s1027" style="position:absolute;width:3200400;height:19202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6koDxQAA&#10;ANoAAAAPAAAAZHJzL2Rvd25yZXYueG1sRI9Ba8JAFITvgv9heYXedNMcSo2uUgqCUkpRg9jba/Y1&#10;m5p9G7Jbk/rrXUHwOMzMN8xs0dtanKj1lWMFT+MEBHHhdMWlgny3HL2A8AFZY+2YFPyTh8V8OJhh&#10;pl3HGzptQykihH2GCkwITSalLwxZ9GPXEEfvx7UWQ5RtKXWLXYTbWqZJ8iwtVhwXDDb0Zqg4bv+s&#10;Avd7nuTv3cfxe2cmxf4rLQ/rz06px4f+dQoiUB/u4Vt7pRWkcL0Sb4CcX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DqSgPFAAAA2gAAAA8AAAAAAAAAAAAAAAAAlwIAAGRycy9k&#10;b3ducmV2LnhtbFBLBQYAAAAABAAEAPUAAACJAwAAAAA=&#10;" fillcolor="#4b3a2e [3215]" stroked="f" strokeweight="1pt"/>
              <v:rect id="Rectangle 3" o:spid="_x0000_s1028" style="position:absolute;top:9964882;width:3200400;height:91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pu+YxQAA&#10;ANoAAAAPAAAAZHJzL2Rvd25yZXYueG1sRI9Ba8JAFITvBf/D8oTe6kYLUqOriCC0FCnVIO3tmX3N&#10;pmbfhuzWpP56VxA8DjPzDTNbdLYSJ2p86VjBcJCAIM6dLrlQkO3WTy8gfEDWWDkmBf/kYTHvPcww&#10;1a7lTzptQyEihH2KCkwIdSqlzw1Z9ANXE0fvxzUWQ5RNIXWDbYTbSo6SZCwtlhwXDNa0MpQft39W&#10;gfs9T7L3dnM87Mwk33+Piq+3j1apx363nIII1IV7+NZ+1Qqe4Xol3gA5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+m75jFAAAA2gAAAA8AAAAAAAAAAAAAAAAAlwIAAGRycy9k&#10;b3ducmV2LnhtbFBLBQYAAAAABAAEAPUAAACJAwAAAAA=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58F8F9" w14:textId="77777777" w:rsidR="0017285A" w:rsidRDefault="00EB5666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4C216B30" wp14:editId="3919F55E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53FE1122" id="Group 5" o:spid="_x0000_s1026" alt="Title: Background graphic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00,1005632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">
              <v:rect id="Rectangle 6" o:spid="_x0000_s1027" style="position:absolute;width:3200400;height:19202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0UwAxQAA&#10;ANoAAAAPAAAAZHJzL2Rvd25yZXYueG1sRI9PawIxFMTvQr9DeAVvmq0H0dUoUii0lFL8Q6m35+a5&#10;Wd28LJvorn56Iwgeh5n5DTOdt7YUZ6p94VjBWz8BQZw5XXCuYLP+6I1A+ICssXRMCi7kYT576Uwx&#10;1a7hJZ1XIRcRwj5FBSaEKpXSZ4Ys+r6riKO3d7XFEGWdS11jE+G2lIMkGUqLBccFgxW9G8qOq5NV&#10;4A7X8ea7+Tnu1mac/W0H+f/Xb6NU97VdTEAEasMz/Gh/agVDuF+JN0DOb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/RTADFAAAA2gAAAA8AAAAAAAAAAAAAAAAAlwIAAGRycy9k&#10;b3ducmV2LnhtbFBLBQYAAAAABAAEAPUAAACJAwAAAAA=&#10;" fillcolor="#4b3a2e [3215]" stroked="f" strokeweight="1pt"/>
              <v:rect id="Rectangle 7" o:spid="_x0000_s1028" style="position:absolute;top:9964882;width:3200400;height:91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nembxQAA&#10;ANoAAAAPAAAAZHJzL2Rvd25yZXYueG1sRI9Ba8JAFITvBf/D8oTe6kYPtUZXEUFoKVKqQdrbM/ua&#10;Tc2+DdmtSf31riB4HGbmG2a26GwlTtT40rGC4SABQZw7XXKhINutn15A+ICssXJMCv7Jw2Lee5hh&#10;ql3Ln3TahkJECPsUFZgQ6lRKnxuy6AeuJo7ej2sshiibQuoG2wi3lRwlybO0WHJcMFjTylB+3P5Z&#10;Be73PMne283xsDOTfP89Kr7ePlqlHvvdcgoiUBfu4Vv7VSsYw/VKvAFyf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Cd6ZvFAAAA2gAAAA8AAAAAAAAAAAAAAAAAlwIAAGRycy9k&#10;b3ducmV2LnhtbFBLBQYAAAAABAAEAPUAAACJAwAAAAA=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217AB2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29C55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9CAA3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E34B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BC61C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02E59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96094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930F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6C6F1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884BD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75C"/>
    <w:rsid w:val="0017285A"/>
    <w:rsid w:val="00435D04"/>
    <w:rsid w:val="00E4375C"/>
    <w:rsid w:val="00EB5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D2217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240" w:line="360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iPriority="6" w:unhideWhenUsed="1" w:qFormat="1"/>
    <w:lsdException w:name="Signature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uiPriority="5" w:qFormat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20" w:after="80"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60" w:line="288" w:lineRule="auto"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link w:val="DateChar"/>
    <w:uiPriority w:val="3"/>
    <w:qFormat/>
    <w:pPr>
      <w:spacing w:line="240" w:lineRule="auto"/>
    </w:pPr>
    <w:rPr>
      <w:b/>
      <w:spacing w:val="21"/>
    </w:rPr>
  </w:style>
  <w:style w:type="paragraph" w:styleId="Title">
    <w:name w:val="Title"/>
    <w:basedOn w:val="Normal"/>
    <w:link w:val="TitleChar"/>
    <w:uiPriority w:val="10"/>
    <w:semiHidden/>
    <w:unhideWhenUsed/>
    <w:pPr>
      <w:spacing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">
    <w:name w:val="Contact Info"/>
    <w:basedOn w:val="Normal"/>
    <w:uiPriority w:val="2"/>
    <w:qFormat/>
    <w:pPr>
      <w:spacing w:after="920"/>
      <w:contextualSpacing/>
    </w:p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character" w:customStyle="1" w:styleId="DateChar">
    <w:name w:val="Date Char"/>
    <w:basedOn w:val="DefaultParagraphFont"/>
    <w:link w:val="Date"/>
    <w:uiPriority w:val="3"/>
    <w:rPr>
      <w:b/>
      <w:spacing w:val="21"/>
    </w:rPr>
  </w:style>
  <w:style w:type="paragraph" w:styleId="Signature">
    <w:name w:val="Signature"/>
    <w:basedOn w:val="Normal"/>
    <w:link w:val="SignatureChar"/>
    <w:uiPriority w:val="7"/>
    <w:qFormat/>
    <w:pPr>
      <w:spacing w:before="1000" w:line="240" w:lineRule="auto"/>
      <w:contextualSpacing/>
    </w:pPr>
    <w:rPr>
      <w:b/>
      <w:spacing w:val="21"/>
    </w:rPr>
  </w:style>
  <w:style w:type="character" w:customStyle="1" w:styleId="SignatureChar">
    <w:name w:val="Signature Char"/>
    <w:basedOn w:val="DefaultParagraphFont"/>
    <w:link w:val="Signature"/>
    <w:uiPriority w:val="7"/>
    <w:rPr>
      <w:b/>
      <w:spacing w:val="21"/>
    </w:rPr>
  </w:style>
  <w:style w:type="paragraph" w:styleId="Salutation">
    <w:name w:val="Salutation"/>
    <w:basedOn w:val="Normal"/>
    <w:next w:val="Normal"/>
    <w:link w:val="SalutationChar"/>
    <w:uiPriority w:val="5"/>
    <w:qFormat/>
    <w:pPr>
      <w:spacing w:before="800"/>
      <w:contextualSpacing/>
    </w:pPr>
    <w:rPr>
      <w:b/>
      <w:spacing w:val="21"/>
    </w:rPr>
  </w:style>
  <w:style w:type="paragraph" w:customStyle="1" w:styleId="Name">
    <w:name w:val="Name"/>
    <w:basedOn w:val="Normal"/>
    <w:link w:val="NameChar"/>
    <w:uiPriority w:val="1"/>
    <w:qFormat/>
    <w:pPr>
      <w:spacing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paragraph" w:customStyle="1" w:styleId="Address">
    <w:name w:val="Address"/>
    <w:basedOn w:val="Normal"/>
    <w:link w:val="AddressChar"/>
    <w:uiPriority w:val="4"/>
    <w:qFormat/>
    <w:pPr>
      <w:spacing w:line="240" w:lineRule="auto"/>
      <w:contextualSpacing/>
    </w:pPr>
  </w:style>
  <w:style w:type="character" w:customStyle="1" w:styleId="AddressChar">
    <w:name w:val="Address Char"/>
    <w:basedOn w:val="DefaultParagraphFont"/>
    <w:link w:val="Address"/>
    <w:uiPriority w:val="4"/>
  </w:style>
  <w:style w:type="character" w:customStyle="1" w:styleId="SalutationChar">
    <w:name w:val="Salutation Char"/>
    <w:basedOn w:val="DefaultParagraphFont"/>
    <w:link w:val="Salutation"/>
    <w:uiPriority w:val="5"/>
    <w:rPr>
      <w:b/>
      <w:spacing w:val="21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i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header" Target="header2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davidaxelrod/Library/Containers/com.microsoft.Word/Data/Library/Caches/1033/TM10002080/Basic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B79C484DA43D044BB7E0F06B8C3CE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D74336-FAFF-5340-B3E8-769098B4CDA2}"/>
      </w:docPartPr>
      <w:docPartBody>
        <w:p w:rsidR="00000000" w:rsidRDefault="0013697A">
          <w:pPr>
            <w:pStyle w:val="5B79C484DA43D044BB7E0F06B8C3CEED"/>
          </w:pPr>
          <w:r>
            <w:t>Sincerely,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97A"/>
    <w:rsid w:val="00136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553947B51FE5F45AAF60ABDE3EA8F36">
    <w:name w:val="9553947B51FE5F45AAF60ABDE3EA8F36"/>
  </w:style>
  <w:style w:type="paragraph" w:customStyle="1" w:styleId="3C65A4FEE4E791469BE5696CCB696256">
    <w:name w:val="3C65A4FEE4E791469BE5696CCB696256"/>
  </w:style>
  <w:style w:type="paragraph" w:customStyle="1" w:styleId="D16D51058B79B54EA63DCF2E7E15DC46">
    <w:name w:val="D16D51058B79B54EA63DCF2E7E15DC46"/>
  </w:style>
  <w:style w:type="paragraph" w:customStyle="1" w:styleId="9DE0A71903B4E642BA419F44589D5DE2">
    <w:name w:val="9DE0A71903B4E642BA419F44589D5DE2"/>
  </w:style>
  <w:style w:type="paragraph" w:customStyle="1" w:styleId="83A6E59ED92C5B4D9F354088E0F0B0B6">
    <w:name w:val="83A6E59ED92C5B4D9F354088E0F0B0B6"/>
  </w:style>
  <w:style w:type="paragraph" w:customStyle="1" w:styleId="E00F37C7BC48E9429DDCA4FCD244FA9F">
    <w:name w:val="E00F37C7BC48E9429DDCA4FCD244FA9F"/>
  </w:style>
  <w:style w:type="paragraph" w:customStyle="1" w:styleId="5B79C484DA43D044BB7E0F06B8C3CEED">
    <w:name w:val="5B79C484DA43D044BB7E0F06B8C3CEED"/>
  </w:style>
  <w:style w:type="paragraph" w:customStyle="1" w:styleId="831DD05D1587974C83EEC40450E2B006">
    <w:name w:val="831DD05D1587974C83EEC40450E2B00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 Cover Letter.dotx</Template>
  <TotalTime>20</TotalTime>
  <Pages>1</Pages>
  <Words>161</Words>
  <Characters>923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Axelrod</dc:creator>
  <cp:keywords/>
  <dc:description/>
  <cp:lastModifiedBy>David Axelrod</cp:lastModifiedBy>
  <cp:revision>1</cp:revision>
  <dcterms:created xsi:type="dcterms:W3CDTF">2016-09-24T17:39:00Z</dcterms:created>
  <dcterms:modified xsi:type="dcterms:W3CDTF">2016-09-24T18:02:00Z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TF10002039</vt:lpwstr>
  </property>
</Properties>
</file>